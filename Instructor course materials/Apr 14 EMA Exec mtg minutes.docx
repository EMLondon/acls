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9B2" w:rsidRPr="004F79B2" w:rsidRDefault="004F79B2" w:rsidP="004F79B2">
      <w:pPr>
        <w:jc w:val="center"/>
        <w:rPr>
          <w:b/>
        </w:rPr>
      </w:pPr>
      <w:r w:rsidRPr="004F79B2">
        <w:rPr>
          <w:b/>
        </w:rPr>
        <w:t>EMA Executive Committee</w:t>
      </w:r>
    </w:p>
    <w:p w:rsidR="004F79B2" w:rsidRPr="004F79B2" w:rsidRDefault="00BB5A07" w:rsidP="004F79B2">
      <w:pPr>
        <w:jc w:val="center"/>
        <w:rPr>
          <w:b/>
        </w:rPr>
      </w:pPr>
      <w:r>
        <w:rPr>
          <w:b/>
        </w:rPr>
        <w:t>April 14</w:t>
      </w:r>
      <w:r w:rsidR="0007060D">
        <w:rPr>
          <w:b/>
        </w:rPr>
        <w:t xml:space="preserve"> </w:t>
      </w:r>
      <w:r w:rsidR="004F79B2" w:rsidRPr="004F79B2">
        <w:rPr>
          <w:b/>
        </w:rPr>
        <w:t>201</w:t>
      </w:r>
      <w:r w:rsidR="00CA444C">
        <w:rPr>
          <w:b/>
        </w:rPr>
        <w:t>6</w:t>
      </w:r>
      <w:r w:rsidR="00457CB1">
        <w:rPr>
          <w:b/>
        </w:rPr>
        <w:t xml:space="preserve"> @ 0715</w:t>
      </w:r>
      <w:r w:rsidR="004F79B2" w:rsidRPr="004F79B2">
        <w:rPr>
          <w:b/>
        </w:rPr>
        <w:t xml:space="preserve">, </w:t>
      </w:r>
      <w:r w:rsidR="00BB30A4">
        <w:rPr>
          <w:b/>
        </w:rPr>
        <w:t>E1-123</w:t>
      </w:r>
      <w:r w:rsidR="004F79B2" w:rsidRPr="004F79B2">
        <w:rPr>
          <w:b/>
        </w:rPr>
        <w:t xml:space="preserve"> VIC</w:t>
      </w:r>
    </w:p>
    <w:p w:rsidR="004F79B2" w:rsidRPr="004F79B2" w:rsidRDefault="00457CB1" w:rsidP="00457CB1">
      <w:pPr>
        <w:ind w:firstLine="360"/>
        <w:jc w:val="center"/>
        <w:rPr>
          <w:b/>
          <w:u w:val="single"/>
        </w:rPr>
      </w:pPr>
      <w:r>
        <w:rPr>
          <w:b/>
          <w:u w:val="single"/>
        </w:rPr>
        <w:t>MINUTES</w:t>
      </w:r>
    </w:p>
    <w:p w:rsidR="004F79B2" w:rsidRDefault="004F79B2" w:rsidP="004F79B2"/>
    <w:p w:rsidR="00B72D2A" w:rsidRDefault="00B72D2A" w:rsidP="004F79B2"/>
    <w:p w:rsidR="005956B9" w:rsidRPr="004E1202" w:rsidRDefault="00457CB1" w:rsidP="004F79B2">
      <w:pPr>
        <w:pStyle w:val="ListParagraph"/>
        <w:numPr>
          <w:ilvl w:val="0"/>
          <w:numId w:val="1"/>
        </w:numPr>
        <w:rPr>
          <w:b/>
        </w:rPr>
      </w:pPr>
      <w:r>
        <w:rPr>
          <w:b/>
        </w:rPr>
        <w:t>ATTENDANCE</w:t>
      </w:r>
      <w:r w:rsidR="00B4564C">
        <w:rPr>
          <w:b/>
        </w:rPr>
        <w:t xml:space="preserve">  </w:t>
      </w:r>
    </w:p>
    <w:p w:rsidR="004F79B2" w:rsidRDefault="004F79B2" w:rsidP="004F79B2">
      <w:pPr>
        <w:ind w:firstLine="720"/>
      </w:pPr>
    </w:p>
    <w:p w:rsidR="00457CB1" w:rsidRDefault="00457CB1" w:rsidP="00457CB1">
      <w:pPr>
        <w:ind w:left="720"/>
      </w:pPr>
      <w:r>
        <w:t xml:space="preserve">Present:  Drs. Anderson (until 0820), Church (via </w:t>
      </w:r>
      <w:proofErr w:type="spellStart"/>
      <w:r>
        <w:t>TConn</w:t>
      </w:r>
      <w:proofErr w:type="spellEnd"/>
      <w:r>
        <w:t xml:space="preserve"> at approx. 0750), </w:t>
      </w:r>
      <w:proofErr w:type="spellStart"/>
      <w:r>
        <w:t>Dukelow</w:t>
      </w:r>
      <w:proofErr w:type="spellEnd"/>
      <w:r>
        <w:t xml:space="preserve">, Regan (via </w:t>
      </w:r>
      <w:proofErr w:type="spellStart"/>
      <w:r>
        <w:t>TConn</w:t>
      </w:r>
      <w:proofErr w:type="spellEnd"/>
      <w:r>
        <w:t xml:space="preserve">), </w:t>
      </w:r>
      <w:proofErr w:type="spellStart"/>
      <w:r>
        <w:t>Sedran</w:t>
      </w:r>
      <w:proofErr w:type="spellEnd"/>
      <w:r>
        <w:t>, Shah</w:t>
      </w:r>
    </w:p>
    <w:p w:rsidR="00457CB1" w:rsidRDefault="00457CB1" w:rsidP="004F79B2">
      <w:pPr>
        <w:ind w:firstLine="720"/>
      </w:pPr>
      <w:r>
        <w:t xml:space="preserve">Absent:  </w:t>
      </w:r>
      <w:r w:rsidR="00A142FC">
        <w:t>Terry</w:t>
      </w:r>
    </w:p>
    <w:p w:rsidR="00457CB1" w:rsidRDefault="00457CB1" w:rsidP="004F79B2">
      <w:pPr>
        <w:ind w:firstLine="720"/>
      </w:pPr>
    </w:p>
    <w:p w:rsidR="004F79B2" w:rsidRPr="00457CB1" w:rsidRDefault="004F79B2" w:rsidP="00BB5A07">
      <w:pPr>
        <w:pStyle w:val="ListParagraph"/>
        <w:numPr>
          <w:ilvl w:val="0"/>
          <w:numId w:val="1"/>
        </w:numPr>
        <w:rPr>
          <w:b/>
        </w:rPr>
      </w:pPr>
      <w:r w:rsidRPr="00457CB1">
        <w:rPr>
          <w:b/>
        </w:rPr>
        <w:t xml:space="preserve">APPROVAL OF MINUTES – </w:t>
      </w:r>
      <w:r w:rsidR="00BB5A07" w:rsidRPr="00457CB1">
        <w:t xml:space="preserve">March 10 </w:t>
      </w:r>
      <w:r w:rsidR="0007060D" w:rsidRPr="00457CB1">
        <w:t>2016</w:t>
      </w:r>
      <w:r w:rsidR="0007060D" w:rsidRPr="00457CB1">
        <w:rPr>
          <w:b/>
        </w:rPr>
        <w:t xml:space="preserve"> </w:t>
      </w:r>
    </w:p>
    <w:p w:rsidR="00457CB1" w:rsidRDefault="00457CB1" w:rsidP="00457CB1">
      <w:pPr>
        <w:pStyle w:val="ListParagraph"/>
        <w:rPr>
          <w:b/>
        </w:rPr>
      </w:pPr>
    </w:p>
    <w:p w:rsidR="00457CB1" w:rsidRPr="00457CB1" w:rsidRDefault="00457CB1" w:rsidP="00457CB1">
      <w:pPr>
        <w:pStyle w:val="ListParagraph"/>
      </w:pPr>
      <w:r>
        <w:t>Circulated via email March 18th, but not yet approved.</w:t>
      </w:r>
    </w:p>
    <w:p w:rsidR="00BB5A07" w:rsidRDefault="00BB5A07" w:rsidP="00BB5A07"/>
    <w:p w:rsidR="00EC0C65" w:rsidRPr="008B4F64" w:rsidRDefault="004F79B2" w:rsidP="00EC0C65">
      <w:pPr>
        <w:pStyle w:val="ListParagraph"/>
        <w:numPr>
          <w:ilvl w:val="0"/>
          <w:numId w:val="1"/>
        </w:numPr>
        <w:rPr>
          <w:b/>
        </w:rPr>
      </w:pPr>
      <w:r w:rsidRPr="008B4F64">
        <w:rPr>
          <w:b/>
        </w:rPr>
        <w:t>BUSINESS ARISING</w:t>
      </w:r>
    </w:p>
    <w:p w:rsidR="00BB30A4" w:rsidRPr="00BB30A4" w:rsidRDefault="00BB30A4" w:rsidP="00BB30A4">
      <w:pPr>
        <w:rPr>
          <w:b/>
        </w:rPr>
      </w:pPr>
    </w:p>
    <w:p w:rsidR="004F79B2" w:rsidRDefault="004F79B2" w:rsidP="004F79B2">
      <w:pPr>
        <w:pStyle w:val="ListParagraph"/>
        <w:numPr>
          <w:ilvl w:val="0"/>
          <w:numId w:val="1"/>
        </w:numPr>
        <w:rPr>
          <w:b/>
        </w:rPr>
      </w:pPr>
      <w:r w:rsidRPr="004E1202">
        <w:rPr>
          <w:b/>
        </w:rPr>
        <w:t>EMA OFFICE PERSONNEL</w:t>
      </w:r>
    </w:p>
    <w:p w:rsidR="00544F02" w:rsidRPr="00544F02" w:rsidRDefault="00544F02" w:rsidP="00544F02">
      <w:pPr>
        <w:rPr>
          <w:b/>
        </w:rPr>
      </w:pPr>
    </w:p>
    <w:p w:rsidR="00501266" w:rsidRDefault="00501266" w:rsidP="00501266">
      <w:pPr>
        <w:pStyle w:val="ListParagraph"/>
        <w:numPr>
          <w:ilvl w:val="1"/>
          <w:numId w:val="1"/>
        </w:numPr>
      </w:pPr>
      <w:r w:rsidRPr="00501266">
        <w:t>HR Update</w:t>
      </w:r>
    </w:p>
    <w:p w:rsidR="00457CB1" w:rsidRDefault="00457CB1" w:rsidP="00457CB1">
      <w:pPr>
        <w:ind w:left="1080"/>
      </w:pPr>
    </w:p>
    <w:p w:rsidR="00457CB1" w:rsidRDefault="00457CB1" w:rsidP="00457CB1">
      <w:pPr>
        <w:ind w:left="1080"/>
      </w:pPr>
      <w:r>
        <w:t xml:space="preserve">Melanie met with the lawyer from </w:t>
      </w:r>
      <w:proofErr w:type="spellStart"/>
      <w:r>
        <w:t>Lerners</w:t>
      </w:r>
      <w:proofErr w:type="spellEnd"/>
      <w:r>
        <w:t xml:space="preserve">, but had little to report.  She will need to meet with them again.  </w:t>
      </w:r>
    </w:p>
    <w:p w:rsidR="00BB30A4" w:rsidRDefault="00BB30A4" w:rsidP="00BB30A4">
      <w:pPr>
        <w:pStyle w:val="ListParagraph"/>
        <w:ind w:left="1440"/>
      </w:pPr>
    </w:p>
    <w:p w:rsidR="004F79B2" w:rsidRDefault="004F79B2" w:rsidP="004F79B2">
      <w:pPr>
        <w:pStyle w:val="ListParagraph"/>
        <w:numPr>
          <w:ilvl w:val="0"/>
          <w:numId w:val="1"/>
        </w:numPr>
        <w:rPr>
          <w:b/>
        </w:rPr>
      </w:pPr>
      <w:r w:rsidRPr="004E1202">
        <w:rPr>
          <w:b/>
        </w:rPr>
        <w:t>SCHEDULE</w:t>
      </w:r>
    </w:p>
    <w:p w:rsidR="004F79B2" w:rsidRDefault="004F79B2" w:rsidP="004F79B2">
      <w:pPr>
        <w:pStyle w:val="ListParagraph"/>
      </w:pPr>
    </w:p>
    <w:p w:rsidR="002C0D9D" w:rsidRDefault="002C0D9D" w:rsidP="004F79B2">
      <w:pPr>
        <w:pStyle w:val="ListParagraph"/>
      </w:pPr>
      <w:r>
        <w:t>Through some discussion about where to add extra minutes/hours to shifts, it was decided that as long as all Exec members were in general agreement to add time to shifts, the final decision as to where to add the time to each shift should be given to the site chiefs.</w:t>
      </w:r>
    </w:p>
    <w:p w:rsidR="00FE2972" w:rsidRDefault="00FE2972" w:rsidP="004F79B2">
      <w:pPr>
        <w:pStyle w:val="ListParagraph"/>
      </w:pPr>
    </w:p>
    <w:p w:rsidR="00FE2972" w:rsidRDefault="00FE2972" w:rsidP="004F79B2">
      <w:pPr>
        <w:pStyle w:val="ListParagraph"/>
      </w:pPr>
      <w:r>
        <w:t>Summer Schedule</w:t>
      </w:r>
    </w:p>
    <w:p w:rsidR="00FE2972" w:rsidRDefault="00FE2972" w:rsidP="004F79B2">
      <w:pPr>
        <w:pStyle w:val="ListParagraph"/>
      </w:pPr>
      <w:r>
        <w:t xml:space="preserve">Rob </w:t>
      </w:r>
      <w:proofErr w:type="spellStart"/>
      <w:r>
        <w:t>Sedran</w:t>
      </w:r>
      <w:proofErr w:type="spellEnd"/>
      <w:r>
        <w:t xml:space="preserve"> asked </w:t>
      </w:r>
      <w:proofErr w:type="spellStart"/>
      <w:r>
        <w:t>Karalyn</w:t>
      </w:r>
      <w:proofErr w:type="spellEnd"/>
      <w:r>
        <w:t xml:space="preserve"> for an update on the summer schedule.  She is working through some glitches, and will hopefully be done very soon.</w:t>
      </w:r>
    </w:p>
    <w:p w:rsidR="002C0D9D" w:rsidRDefault="002C0D9D" w:rsidP="004F79B2">
      <w:pPr>
        <w:pStyle w:val="ListParagraph"/>
      </w:pPr>
    </w:p>
    <w:p w:rsidR="004F79B2" w:rsidRDefault="004F79B2" w:rsidP="004F79B2">
      <w:pPr>
        <w:pStyle w:val="ListParagraph"/>
        <w:numPr>
          <w:ilvl w:val="0"/>
          <w:numId w:val="1"/>
        </w:numPr>
        <w:rPr>
          <w:b/>
        </w:rPr>
      </w:pPr>
      <w:r w:rsidRPr="004E1202">
        <w:rPr>
          <w:b/>
        </w:rPr>
        <w:t>CTAS</w:t>
      </w:r>
      <w:bookmarkStart w:id="0" w:name="_GoBack"/>
      <w:bookmarkEnd w:id="0"/>
    </w:p>
    <w:p w:rsidR="0030739B" w:rsidRDefault="0030739B" w:rsidP="0030739B">
      <w:pPr>
        <w:pStyle w:val="ListParagraph"/>
        <w:rPr>
          <w:b/>
        </w:rPr>
      </w:pPr>
    </w:p>
    <w:p w:rsidR="00457CB1" w:rsidRDefault="00457CB1" w:rsidP="00457CB1">
      <w:pPr>
        <w:pStyle w:val="ListParagraph"/>
        <w:numPr>
          <w:ilvl w:val="1"/>
          <w:numId w:val="1"/>
        </w:numPr>
      </w:pPr>
      <w:r w:rsidRPr="00BB5A07">
        <w:t>Jan to March 2016 (previously circulated)</w:t>
      </w:r>
    </w:p>
    <w:p w:rsidR="0030739B" w:rsidRPr="00BB5A07" w:rsidRDefault="0030739B" w:rsidP="0030739B">
      <w:pPr>
        <w:pStyle w:val="ListParagraph"/>
        <w:ind w:left="1440"/>
      </w:pPr>
    </w:p>
    <w:p w:rsidR="00BB30A4" w:rsidRPr="0030739B" w:rsidRDefault="0030739B" w:rsidP="0030739B">
      <w:pPr>
        <w:ind w:left="1080"/>
      </w:pPr>
      <w:r w:rsidRPr="0030739B">
        <w:t xml:space="preserve">Those who had reviewed this latest data agreed that the mark was being met. </w:t>
      </w:r>
      <w:r>
        <w:t xml:space="preserve">Electronic submission of January to March data has been made.  Signed copied will be mailed </w:t>
      </w:r>
      <w:proofErr w:type="spellStart"/>
      <w:proofErr w:type="gramStart"/>
      <w:r>
        <w:t>asap</w:t>
      </w:r>
      <w:proofErr w:type="spellEnd"/>
      <w:proofErr w:type="gramEnd"/>
      <w:r>
        <w:t>.</w:t>
      </w:r>
    </w:p>
    <w:p w:rsidR="0030739B" w:rsidRPr="00BB30A4" w:rsidRDefault="0030739B" w:rsidP="00BB30A4">
      <w:pPr>
        <w:ind w:left="360"/>
        <w:rPr>
          <w:b/>
        </w:rPr>
      </w:pPr>
    </w:p>
    <w:p w:rsidR="00BB5A07" w:rsidRPr="00BB5A07" w:rsidRDefault="004F79B2" w:rsidP="00BB5A07">
      <w:pPr>
        <w:pStyle w:val="ListParagraph"/>
        <w:numPr>
          <w:ilvl w:val="0"/>
          <w:numId w:val="1"/>
        </w:numPr>
        <w:rPr>
          <w:b/>
        </w:rPr>
      </w:pPr>
      <w:r w:rsidRPr="00BB5A07">
        <w:rPr>
          <w:b/>
        </w:rPr>
        <w:t>UCC</w:t>
      </w:r>
      <w:r w:rsidR="00457CB1">
        <w:rPr>
          <w:b/>
        </w:rPr>
        <w:t xml:space="preserve"> </w:t>
      </w:r>
    </w:p>
    <w:p w:rsidR="004F79B2" w:rsidRDefault="004F79B2" w:rsidP="004F79B2">
      <w:pPr>
        <w:pStyle w:val="ListParagraph"/>
      </w:pPr>
    </w:p>
    <w:p w:rsidR="00457CB1" w:rsidRDefault="00457CB1" w:rsidP="004F79B2">
      <w:pPr>
        <w:pStyle w:val="ListParagraph"/>
      </w:pPr>
      <w:r>
        <w:t xml:space="preserve">After a number of email conversations, it was agreed that May 2 would be the start date of the new shift times at the UCC.  </w:t>
      </w:r>
      <w:r w:rsidR="00A142FC">
        <w:t>Adam</w:t>
      </w:r>
      <w:r>
        <w:t xml:space="preserve"> will be discussing this at the department meeting, following this Exec meeting.  The new hours (attached here) were attached to that agenda as well.  </w:t>
      </w:r>
    </w:p>
    <w:p w:rsidR="002C0D9D" w:rsidRDefault="002C0D9D" w:rsidP="004F79B2">
      <w:pPr>
        <w:pStyle w:val="ListParagraph"/>
      </w:pPr>
    </w:p>
    <w:p w:rsidR="004F79B2" w:rsidRDefault="004F79B2" w:rsidP="004F79B2">
      <w:pPr>
        <w:pStyle w:val="ListParagraph"/>
        <w:numPr>
          <w:ilvl w:val="0"/>
          <w:numId w:val="1"/>
        </w:numPr>
        <w:rPr>
          <w:b/>
        </w:rPr>
      </w:pPr>
      <w:r w:rsidRPr="004E1202">
        <w:rPr>
          <w:b/>
        </w:rPr>
        <w:t>HUMAN RESOURCES</w:t>
      </w:r>
    </w:p>
    <w:p w:rsidR="004F79B2" w:rsidRPr="00B74E11" w:rsidRDefault="004F79B2" w:rsidP="004F79B2"/>
    <w:p w:rsidR="00C851EA" w:rsidRDefault="004F79B2" w:rsidP="00C851EA">
      <w:pPr>
        <w:pStyle w:val="ListParagraph"/>
        <w:numPr>
          <w:ilvl w:val="0"/>
          <w:numId w:val="1"/>
        </w:numPr>
        <w:rPr>
          <w:b/>
        </w:rPr>
      </w:pPr>
      <w:r w:rsidRPr="008B4F64">
        <w:rPr>
          <w:b/>
        </w:rPr>
        <w:t>FINANCE</w:t>
      </w:r>
    </w:p>
    <w:p w:rsidR="00B55D0C" w:rsidRPr="00B55D0C" w:rsidRDefault="00B55D0C" w:rsidP="00B55D0C">
      <w:pPr>
        <w:pStyle w:val="ListParagraph"/>
        <w:rPr>
          <w:b/>
        </w:rPr>
      </w:pPr>
    </w:p>
    <w:p w:rsidR="00B55D0C" w:rsidRDefault="00B55D0C" w:rsidP="00B55D0C">
      <w:pPr>
        <w:pStyle w:val="ListParagraph"/>
        <w:numPr>
          <w:ilvl w:val="1"/>
          <w:numId w:val="1"/>
        </w:numPr>
      </w:pPr>
      <w:r w:rsidRPr="00B55D0C">
        <w:t>HOCC Funding</w:t>
      </w:r>
    </w:p>
    <w:p w:rsidR="0031228D" w:rsidRDefault="0031228D" w:rsidP="0031228D">
      <w:pPr>
        <w:pStyle w:val="ListParagraph"/>
        <w:ind w:left="1440"/>
      </w:pPr>
    </w:p>
    <w:p w:rsidR="001179F5" w:rsidRPr="00B55D0C" w:rsidRDefault="00A142FC" w:rsidP="001179F5">
      <w:pPr>
        <w:ind w:left="1080"/>
      </w:pPr>
      <w:r>
        <w:lastRenderedPageBreak/>
        <w:t>Adam</w:t>
      </w:r>
      <w:r w:rsidR="001179F5">
        <w:t xml:space="preserve"> has asked for a report </w:t>
      </w:r>
      <w:r>
        <w:t xml:space="preserve">representing amounts of </w:t>
      </w:r>
      <w:r w:rsidR="001179F5">
        <w:t xml:space="preserve">HOCC funding </w:t>
      </w:r>
      <w:r>
        <w:t xml:space="preserve">that </w:t>
      </w:r>
      <w:r w:rsidR="001179F5">
        <w:t xml:space="preserve">has been distributed to </w:t>
      </w:r>
      <w:r>
        <w:t>each physician in 2015.</w:t>
      </w:r>
      <w:r w:rsidR="001179F5">
        <w:t xml:space="preserve">  Melanie will work with </w:t>
      </w:r>
      <w:r>
        <w:t>Terry</w:t>
      </w:r>
      <w:r w:rsidR="001179F5">
        <w:t xml:space="preserve"> to provide this to </w:t>
      </w:r>
      <w:r>
        <w:t>Adam</w:t>
      </w:r>
      <w:r w:rsidR="001179F5">
        <w:t>.</w:t>
      </w:r>
      <w:r>
        <w:t xml:space="preserve">  Adam would also like this information on an ongoing basis.</w:t>
      </w:r>
    </w:p>
    <w:p w:rsidR="00523AA8" w:rsidRPr="00523AA8" w:rsidRDefault="00523AA8" w:rsidP="00523AA8">
      <w:pPr>
        <w:pStyle w:val="ListParagraph"/>
        <w:rPr>
          <w:b/>
        </w:rPr>
      </w:pPr>
    </w:p>
    <w:p w:rsidR="004F79B2" w:rsidRDefault="004F79B2" w:rsidP="004F79B2">
      <w:pPr>
        <w:pStyle w:val="ListParagraph"/>
        <w:numPr>
          <w:ilvl w:val="0"/>
          <w:numId w:val="1"/>
        </w:numPr>
        <w:rPr>
          <w:b/>
        </w:rPr>
      </w:pPr>
      <w:r w:rsidRPr="004E1202">
        <w:rPr>
          <w:b/>
        </w:rPr>
        <w:t>NEW BUSINESS</w:t>
      </w:r>
    </w:p>
    <w:p w:rsidR="009B78ED" w:rsidRPr="009B78ED" w:rsidRDefault="009B78ED" w:rsidP="009B78ED">
      <w:pPr>
        <w:pStyle w:val="ListParagraph"/>
        <w:rPr>
          <w:b/>
        </w:rPr>
      </w:pPr>
    </w:p>
    <w:p w:rsidR="009B78ED" w:rsidRDefault="009B78ED" w:rsidP="009B78ED">
      <w:pPr>
        <w:pStyle w:val="ListParagraph"/>
        <w:numPr>
          <w:ilvl w:val="1"/>
          <w:numId w:val="1"/>
        </w:numPr>
      </w:pPr>
      <w:r w:rsidRPr="009B78ED">
        <w:t>Scheduling of Physicians in Twilight Years</w:t>
      </w:r>
    </w:p>
    <w:p w:rsidR="0031228D" w:rsidRDefault="0031228D" w:rsidP="0031228D">
      <w:pPr>
        <w:pStyle w:val="ListParagraph"/>
        <w:ind w:left="1440"/>
      </w:pPr>
    </w:p>
    <w:p w:rsidR="00D463CC" w:rsidRPr="009B78ED" w:rsidRDefault="00D463CC" w:rsidP="00D463CC">
      <w:pPr>
        <w:ind w:left="1080"/>
      </w:pPr>
      <w:r>
        <w:t>Adam wanted to bring forward some discussion surrounding non-financial privileges or advantages to those partners who are winding down in their careers (</w:t>
      </w:r>
      <w:proofErr w:type="spellStart"/>
      <w:r>
        <w:t>ie</w:t>
      </w:r>
      <w:proofErr w:type="spellEnd"/>
      <w:r>
        <w:t xml:space="preserve">, no nights, preferential shift selection, </w:t>
      </w:r>
      <w:proofErr w:type="spellStart"/>
      <w:r>
        <w:t>etc</w:t>
      </w:r>
      <w:proofErr w:type="spellEnd"/>
      <w:r>
        <w:t>).  All present felt that more discussion needed to take place on this subject, and it will be added to the next full meeting agenda.</w:t>
      </w:r>
    </w:p>
    <w:p w:rsidR="00BB30A4" w:rsidRPr="004F79B2" w:rsidRDefault="00BB30A4" w:rsidP="00BB30A4">
      <w:pPr>
        <w:pStyle w:val="ListParagraph"/>
        <w:ind w:left="1440"/>
      </w:pPr>
    </w:p>
    <w:p w:rsidR="00BB30A4" w:rsidRDefault="00BB30A4" w:rsidP="00BB30A4">
      <w:pPr>
        <w:pStyle w:val="ListParagraph"/>
        <w:numPr>
          <w:ilvl w:val="0"/>
          <w:numId w:val="1"/>
        </w:numPr>
        <w:rPr>
          <w:b/>
        </w:rPr>
      </w:pPr>
      <w:r w:rsidRPr="00BB30A4">
        <w:rPr>
          <w:b/>
        </w:rPr>
        <w:t>OTHER</w:t>
      </w:r>
    </w:p>
    <w:p w:rsidR="0031228D" w:rsidRPr="0031228D" w:rsidRDefault="0031228D" w:rsidP="0031228D">
      <w:pPr>
        <w:pStyle w:val="ListParagraph"/>
        <w:numPr>
          <w:ilvl w:val="1"/>
          <w:numId w:val="1"/>
        </w:numPr>
      </w:pPr>
      <w:r w:rsidRPr="0031228D">
        <w:t>Terms of Reference</w:t>
      </w:r>
    </w:p>
    <w:p w:rsidR="0031228D" w:rsidRPr="0031228D" w:rsidRDefault="0031228D" w:rsidP="0031228D">
      <w:pPr>
        <w:ind w:left="1080"/>
      </w:pPr>
      <w:r w:rsidRPr="0031228D">
        <w:t xml:space="preserve">Kelly has had no further feedback from partners regarding the Terms of Reference for the EMA Executive.  </w:t>
      </w:r>
    </w:p>
    <w:p w:rsidR="0031228D" w:rsidRPr="0031228D" w:rsidRDefault="0031228D" w:rsidP="0031228D">
      <w:pPr>
        <w:ind w:left="1080"/>
      </w:pPr>
      <w:r w:rsidRPr="0031228D">
        <w:t xml:space="preserve">Kelly will forward a motion to Melanie (and </w:t>
      </w:r>
      <w:proofErr w:type="spellStart"/>
      <w:r w:rsidRPr="0031228D">
        <w:t>Amit</w:t>
      </w:r>
      <w:proofErr w:type="spellEnd"/>
      <w:r w:rsidRPr="0031228D">
        <w:t xml:space="preserve"> will second the motion) to circulate to the group to accept the document.</w:t>
      </w:r>
    </w:p>
    <w:p w:rsidR="00BB5A07" w:rsidRPr="00BB5A07" w:rsidRDefault="00BB5A07" w:rsidP="00BB5A07">
      <w:pPr>
        <w:pStyle w:val="ListParagraph"/>
        <w:rPr>
          <w:b/>
        </w:rPr>
      </w:pPr>
    </w:p>
    <w:p w:rsidR="00BB5A07" w:rsidRDefault="00BB5A07" w:rsidP="00BB30A4">
      <w:pPr>
        <w:pStyle w:val="ListParagraph"/>
        <w:numPr>
          <w:ilvl w:val="0"/>
          <w:numId w:val="1"/>
        </w:numPr>
        <w:rPr>
          <w:b/>
        </w:rPr>
      </w:pPr>
      <w:r>
        <w:rPr>
          <w:b/>
        </w:rPr>
        <w:t>IN CAMERA</w:t>
      </w:r>
    </w:p>
    <w:p w:rsidR="00AD2B4E" w:rsidRDefault="00AD2B4E" w:rsidP="002C4DEC">
      <w:pPr>
        <w:ind w:left="360"/>
      </w:pPr>
    </w:p>
    <w:p w:rsidR="004F79B2" w:rsidRDefault="004F79B2" w:rsidP="004F79B2">
      <w:pPr>
        <w:pStyle w:val="ListParagraph"/>
        <w:numPr>
          <w:ilvl w:val="0"/>
          <w:numId w:val="1"/>
        </w:numPr>
        <w:rPr>
          <w:b/>
        </w:rPr>
      </w:pPr>
      <w:r w:rsidRPr="004E1202">
        <w:rPr>
          <w:b/>
        </w:rPr>
        <w:t>NEXT MEETING(S)</w:t>
      </w:r>
    </w:p>
    <w:p w:rsidR="004F79B2" w:rsidRDefault="004F79B2" w:rsidP="004F79B2">
      <w:pPr>
        <w:rPr>
          <w:b/>
        </w:rPr>
      </w:pPr>
    </w:p>
    <w:p w:rsidR="0007060D" w:rsidRPr="00523AA8" w:rsidRDefault="0007060D" w:rsidP="0007060D">
      <w:pPr>
        <w:ind w:left="360" w:firstLine="360"/>
      </w:pPr>
      <w:r>
        <w:rPr>
          <w:b/>
        </w:rPr>
        <w:t xml:space="preserve">EMA Exec </w:t>
      </w:r>
      <w:r w:rsidR="003A53FD">
        <w:rPr>
          <w:b/>
        </w:rPr>
        <w:t>Meeting</w:t>
      </w:r>
      <w:r w:rsidR="00523AA8">
        <w:rPr>
          <w:b/>
        </w:rPr>
        <w:t xml:space="preserve">: </w:t>
      </w:r>
      <w:r w:rsidR="003A53FD" w:rsidRPr="00523AA8">
        <w:t xml:space="preserve"> Thursday </w:t>
      </w:r>
      <w:r w:rsidR="00BB5A07">
        <w:t>May 12</w:t>
      </w:r>
      <w:r w:rsidR="003A53FD" w:rsidRPr="00523AA8">
        <w:t xml:space="preserve">, 0730-0900 </w:t>
      </w:r>
      <w:proofErr w:type="spellStart"/>
      <w:r w:rsidR="003A53FD" w:rsidRPr="00523AA8">
        <w:t>Rm</w:t>
      </w:r>
      <w:proofErr w:type="spellEnd"/>
      <w:r w:rsidR="003A53FD" w:rsidRPr="00523AA8">
        <w:t xml:space="preserve"> E1-123, VIC</w:t>
      </w:r>
    </w:p>
    <w:p w:rsidR="00BB5A07" w:rsidRDefault="003A53FD" w:rsidP="0007060D">
      <w:pPr>
        <w:ind w:left="360" w:firstLine="360"/>
        <w:rPr>
          <w:b/>
        </w:rPr>
      </w:pPr>
      <w:r>
        <w:rPr>
          <w:b/>
        </w:rPr>
        <w:t>EMA</w:t>
      </w:r>
      <w:r w:rsidR="00BB5A07">
        <w:rPr>
          <w:b/>
        </w:rPr>
        <w:t xml:space="preserve"> Special Meeting:  Apr 27</w:t>
      </w:r>
    </w:p>
    <w:p w:rsidR="003A53FD" w:rsidRDefault="00BB5A07" w:rsidP="0007060D">
      <w:pPr>
        <w:ind w:left="360" w:firstLine="360"/>
        <w:rPr>
          <w:b/>
        </w:rPr>
      </w:pPr>
      <w:r>
        <w:rPr>
          <w:b/>
        </w:rPr>
        <w:t>EMA</w:t>
      </w:r>
      <w:r w:rsidR="003A53FD">
        <w:rPr>
          <w:b/>
        </w:rPr>
        <w:t xml:space="preserve"> full Meeting</w:t>
      </w:r>
      <w:r w:rsidR="003A53FD" w:rsidRPr="00427723">
        <w:t>:</w:t>
      </w:r>
      <w:r w:rsidR="00427723" w:rsidRPr="00427723">
        <w:t xml:space="preserve"> </w:t>
      </w:r>
      <w:proofErr w:type="spellStart"/>
      <w:proofErr w:type="gramStart"/>
      <w:r w:rsidR="00F42C1E">
        <w:t>tba</w:t>
      </w:r>
      <w:proofErr w:type="spellEnd"/>
      <w:proofErr w:type="gramEnd"/>
    </w:p>
    <w:p w:rsidR="0007060D" w:rsidRPr="004E1202" w:rsidRDefault="0007060D" w:rsidP="004F79B2">
      <w:pPr>
        <w:rPr>
          <w:b/>
        </w:rPr>
      </w:pPr>
    </w:p>
    <w:p w:rsidR="004F79B2" w:rsidRPr="004E1202" w:rsidRDefault="004F79B2" w:rsidP="004F79B2">
      <w:pPr>
        <w:pStyle w:val="ListParagraph"/>
        <w:numPr>
          <w:ilvl w:val="0"/>
          <w:numId w:val="1"/>
        </w:numPr>
        <w:rPr>
          <w:b/>
        </w:rPr>
      </w:pPr>
      <w:r w:rsidRPr="004E1202">
        <w:rPr>
          <w:b/>
        </w:rPr>
        <w:t>ADJOURNMENT</w:t>
      </w:r>
    </w:p>
    <w:p w:rsidR="00B63269" w:rsidRDefault="00B63269" w:rsidP="004F79B2"/>
    <w:p w:rsidR="00975CDE" w:rsidRDefault="00960C4C" w:rsidP="00960C4C">
      <w:pPr>
        <w:ind w:left="360"/>
      </w:pPr>
      <w:r>
        <w:t>The meeting was adjourned at approximately 0830 hours.</w:t>
      </w:r>
    </w:p>
    <w:p w:rsidR="00973EBE" w:rsidRDefault="00973EBE" w:rsidP="004F79B2"/>
    <w:sectPr w:rsidR="00973EBE" w:rsidSect="009638D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6668"/>
    <w:multiLevelType w:val="hybridMultilevel"/>
    <w:tmpl w:val="04940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295066"/>
    <w:multiLevelType w:val="hybridMultilevel"/>
    <w:tmpl w:val="65B0A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6B9"/>
    <w:rsid w:val="0007060D"/>
    <w:rsid w:val="000F4868"/>
    <w:rsid w:val="00105D03"/>
    <w:rsid w:val="001179F5"/>
    <w:rsid w:val="001A46C6"/>
    <w:rsid w:val="001F6D23"/>
    <w:rsid w:val="002124B8"/>
    <w:rsid w:val="002C0D9D"/>
    <w:rsid w:val="002C4DEC"/>
    <w:rsid w:val="0030739B"/>
    <w:rsid w:val="0031228D"/>
    <w:rsid w:val="00361E99"/>
    <w:rsid w:val="003A53FD"/>
    <w:rsid w:val="00427723"/>
    <w:rsid w:val="00454198"/>
    <w:rsid w:val="00457CB1"/>
    <w:rsid w:val="0047755E"/>
    <w:rsid w:val="004B5B84"/>
    <w:rsid w:val="004E1202"/>
    <w:rsid w:val="004F79B2"/>
    <w:rsid w:val="00501266"/>
    <w:rsid w:val="0052214F"/>
    <w:rsid w:val="00523AA8"/>
    <w:rsid w:val="00544F02"/>
    <w:rsid w:val="0059251A"/>
    <w:rsid w:val="0059256A"/>
    <w:rsid w:val="005956B9"/>
    <w:rsid w:val="005A4155"/>
    <w:rsid w:val="005C71BB"/>
    <w:rsid w:val="005E1901"/>
    <w:rsid w:val="0061139E"/>
    <w:rsid w:val="006239CD"/>
    <w:rsid w:val="0070040B"/>
    <w:rsid w:val="00787AEA"/>
    <w:rsid w:val="00814C39"/>
    <w:rsid w:val="008B4F64"/>
    <w:rsid w:val="009255F3"/>
    <w:rsid w:val="00940CB1"/>
    <w:rsid w:val="00960C4C"/>
    <w:rsid w:val="009638D5"/>
    <w:rsid w:val="00973EBE"/>
    <w:rsid w:val="00975CDE"/>
    <w:rsid w:val="009B78ED"/>
    <w:rsid w:val="00A142FC"/>
    <w:rsid w:val="00A369E3"/>
    <w:rsid w:val="00A97FD8"/>
    <w:rsid w:val="00AD2B4E"/>
    <w:rsid w:val="00B30FE5"/>
    <w:rsid w:val="00B36C7C"/>
    <w:rsid w:val="00B437D2"/>
    <w:rsid w:val="00B4564C"/>
    <w:rsid w:val="00B55D0C"/>
    <w:rsid w:val="00B63269"/>
    <w:rsid w:val="00B72D2A"/>
    <w:rsid w:val="00B74E11"/>
    <w:rsid w:val="00BB30A4"/>
    <w:rsid w:val="00BB5A07"/>
    <w:rsid w:val="00C255C8"/>
    <w:rsid w:val="00C76698"/>
    <w:rsid w:val="00C851EA"/>
    <w:rsid w:val="00CA26C8"/>
    <w:rsid w:val="00CA444C"/>
    <w:rsid w:val="00CA505A"/>
    <w:rsid w:val="00CE159D"/>
    <w:rsid w:val="00D463CC"/>
    <w:rsid w:val="00D47C6B"/>
    <w:rsid w:val="00E53170"/>
    <w:rsid w:val="00E56437"/>
    <w:rsid w:val="00E81949"/>
    <w:rsid w:val="00EA44FA"/>
    <w:rsid w:val="00EC0C65"/>
    <w:rsid w:val="00F42C1E"/>
    <w:rsid w:val="00FC1251"/>
    <w:rsid w:val="00FE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13454">
      <w:bodyDiv w:val="1"/>
      <w:marLeft w:val="0"/>
      <w:marRight w:val="0"/>
      <w:marTop w:val="0"/>
      <w:marBottom w:val="0"/>
      <w:divBdr>
        <w:top w:val="none" w:sz="0" w:space="0" w:color="auto"/>
        <w:left w:val="none" w:sz="0" w:space="0" w:color="auto"/>
        <w:bottom w:val="none" w:sz="0" w:space="0" w:color="auto"/>
        <w:right w:val="none" w:sz="0" w:space="0" w:color="auto"/>
      </w:divBdr>
      <w:divsChild>
        <w:div w:id="545142750">
          <w:marLeft w:val="0"/>
          <w:marRight w:val="0"/>
          <w:marTop w:val="0"/>
          <w:marBottom w:val="0"/>
          <w:divBdr>
            <w:top w:val="none" w:sz="0" w:space="0" w:color="auto"/>
            <w:left w:val="none" w:sz="0" w:space="0" w:color="auto"/>
            <w:bottom w:val="none" w:sz="0" w:space="0" w:color="auto"/>
            <w:right w:val="none" w:sz="0" w:space="0" w:color="auto"/>
          </w:divBdr>
        </w:div>
        <w:div w:id="1770000476">
          <w:marLeft w:val="0"/>
          <w:marRight w:val="0"/>
          <w:marTop w:val="0"/>
          <w:marBottom w:val="0"/>
          <w:divBdr>
            <w:top w:val="none" w:sz="0" w:space="0" w:color="auto"/>
            <w:left w:val="none" w:sz="0" w:space="0" w:color="auto"/>
            <w:bottom w:val="none" w:sz="0" w:space="0" w:color="auto"/>
            <w:right w:val="none" w:sz="0" w:space="0" w:color="auto"/>
          </w:divBdr>
        </w:div>
        <w:div w:id="829177357">
          <w:marLeft w:val="0"/>
          <w:marRight w:val="0"/>
          <w:marTop w:val="0"/>
          <w:marBottom w:val="0"/>
          <w:divBdr>
            <w:top w:val="none" w:sz="0" w:space="0" w:color="auto"/>
            <w:left w:val="none" w:sz="0" w:space="0" w:color="auto"/>
            <w:bottom w:val="none" w:sz="0" w:space="0" w:color="auto"/>
            <w:right w:val="none" w:sz="0" w:space="0" w:color="auto"/>
          </w:divBdr>
        </w:div>
        <w:div w:id="490102426">
          <w:marLeft w:val="0"/>
          <w:marRight w:val="0"/>
          <w:marTop w:val="0"/>
          <w:marBottom w:val="0"/>
          <w:divBdr>
            <w:top w:val="none" w:sz="0" w:space="0" w:color="auto"/>
            <w:left w:val="none" w:sz="0" w:space="0" w:color="auto"/>
            <w:bottom w:val="none" w:sz="0" w:space="0" w:color="auto"/>
            <w:right w:val="none" w:sz="0" w:space="0" w:color="auto"/>
          </w:divBdr>
        </w:div>
        <w:div w:id="1529872938">
          <w:marLeft w:val="0"/>
          <w:marRight w:val="0"/>
          <w:marTop w:val="0"/>
          <w:marBottom w:val="0"/>
          <w:divBdr>
            <w:top w:val="none" w:sz="0" w:space="0" w:color="auto"/>
            <w:left w:val="none" w:sz="0" w:space="0" w:color="auto"/>
            <w:bottom w:val="none" w:sz="0" w:space="0" w:color="auto"/>
            <w:right w:val="none" w:sz="0" w:space="0" w:color="auto"/>
          </w:divBdr>
        </w:div>
        <w:div w:id="2075078893">
          <w:marLeft w:val="0"/>
          <w:marRight w:val="0"/>
          <w:marTop w:val="0"/>
          <w:marBottom w:val="0"/>
          <w:divBdr>
            <w:top w:val="none" w:sz="0" w:space="0" w:color="auto"/>
            <w:left w:val="none" w:sz="0" w:space="0" w:color="auto"/>
            <w:bottom w:val="none" w:sz="0" w:space="0" w:color="auto"/>
            <w:right w:val="none" w:sz="0" w:space="0" w:color="auto"/>
          </w:divBdr>
        </w:div>
        <w:div w:id="831601852">
          <w:marLeft w:val="0"/>
          <w:marRight w:val="0"/>
          <w:marTop w:val="0"/>
          <w:marBottom w:val="0"/>
          <w:divBdr>
            <w:top w:val="none" w:sz="0" w:space="0" w:color="auto"/>
            <w:left w:val="none" w:sz="0" w:space="0" w:color="auto"/>
            <w:bottom w:val="none" w:sz="0" w:space="0" w:color="auto"/>
            <w:right w:val="none" w:sz="0" w:space="0" w:color="auto"/>
          </w:divBdr>
          <w:divsChild>
            <w:div w:id="1857619075">
              <w:marLeft w:val="0"/>
              <w:marRight w:val="0"/>
              <w:marTop w:val="0"/>
              <w:marBottom w:val="0"/>
              <w:divBdr>
                <w:top w:val="none" w:sz="0" w:space="0" w:color="auto"/>
                <w:left w:val="none" w:sz="0" w:space="0" w:color="auto"/>
                <w:bottom w:val="none" w:sz="0" w:space="0" w:color="auto"/>
                <w:right w:val="none" w:sz="0" w:space="0" w:color="auto"/>
              </w:divBdr>
              <w:divsChild>
                <w:div w:id="275450430">
                  <w:marLeft w:val="0"/>
                  <w:marRight w:val="0"/>
                  <w:marTop w:val="0"/>
                  <w:marBottom w:val="0"/>
                  <w:divBdr>
                    <w:top w:val="none" w:sz="0" w:space="0" w:color="auto"/>
                    <w:left w:val="none" w:sz="0" w:space="0" w:color="auto"/>
                    <w:bottom w:val="none" w:sz="0" w:space="0" w:color="auto"/>
                    <w:right w:val="none" w:sz="0" w:space="0" w:color="auto"/>
                  </w:divBdr>
                  <w:divsChild>
                    <w:div w:id="338971351">
                      <w:marLeft w:val="0"/>
                      <w:marRight w:val="0"/>
                      <w:marTop w:val="0"/>
                      <w:marBottom w:val="0"/>
                      <w:divBdr>
                        <w:top w:val="none" w:sz="0" w:space="0" w:color="auto"/>
                        <w:left w:val="none" w:sz="0" w:space="0" w:color="auto"/>
                        <w:bottom w:val="none" w:sz="0" w:space="0" w:color="auto"/>
                        <w:right w:val="none" w:sz="0" w:space="0" w:color="auto"/>
                      </w:divBdr>
                    </w:div>
                    <w:div w:id="695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9B80B2A8</Template>
  <TotalTime>64</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Rose</dc:creator>
  <cp:lastModifiedBy>Melanie Rose</cp:lastModifiedBy>
  <cp:revision>15</cp:revision>
  <cp:lastPrinted>2016-02-10T15:12:00Z</cp:lastPrinted>
  <dcterms:created xsi:type="dcterms:W3CDTF">2016-04-05T17:20:00Z</dcterms:created>
  <dcterms:modified xsi:type="dcterms:W3CDTF">2016-04-15T17:57:00Z</dcterms:modified>
</cp:coreProperties>
</file>